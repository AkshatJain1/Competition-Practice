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CD3D2" w14:textId="77777777" w:rsidR="00A10484" w:rsidRDefault="00B44E78">
      <w:pPr>
        <w:pStyle w:val="Title"/>
      </w:pPr>
      <w:r>
        <w:t>How to avoid SPAM websites and emails?</w:t>
      </w:r>
    </w:p>
    <w:p w14:paraId="5086D743" w14:textId="77777777" w:rsidR="00B54A4C" w:rsidRDefault="00B44E78" w:rsidP="00B54A4C">
      <w:pPr>
        <w:pStyle w:val="Heading1"/>
      </w:pPr>
      <w:r w:rsidRPr="00B44E78">
        <w:t>examples</w:t>
      </w:r>
      <w:r>
        <w:t xml:space="preserve"> of</w:t>
      </w:r>
      <w:r w:rsidRPr="00B44E78">
        <w:t xml:space="preserve"> spam websites and emails</w:t>
      </w:r>
    </w:p>
    <w:p w14:paraId="5FFCF31D" w14:textId="77777777" w:rsidR="00B54A4C" w:rsidRDefault="00B54A4C" w:rsidP="00B54A4C"/>
    <w:p w14:paraId="06078E35" w14:textId="77777777" w:rsidR="00B54A4C" w:rsidRDefault="00B54A4C" w:rsidP="00B54A4C"/>
    <w:p w14:paraId="6AE74598" w14:textId="77777777" w:rsidR="00B54A4C" w:rsidRDefault="00B54A4C" w:rsidP="00B54A4C"/>
    <w:p w14:paraId="4565B6DA" w14:textId="77777777" w:rsidR="00B54A4C" w:rsidRDefault="00B54A4C" w:rsidP="00B54A4C"/>
    <w:p w14:paraId="6A24B2EB" w14:textId="15C4D9F8" w:rsidR="00B54A4C" w:rsidRPr="00B54A4C" w:rsidRDefault="00B54A4C" w:rsidP="00B54A4C">
      <w:pPr>
        <w:pStyle w:val="Heading1"/>
      </w:pPr>
      <w:r>
        <w:t>identifying the spam?</w:t>
      </w:r>
    </w:p>
    <w:p w14:paraId="1CF0C687" w14:textId="77777777" w:rsidR="00855982" w:rsidRDefault="00855982" w:rsidP="00B44E78"/>
    <w:p w14:paraId="5BFCE4C2" w14:textId="73E4C691" w:rsidR="00B54A4C" w:rsidRDefault="00B54A4C" w:rsidP="00B44E78"/>
    <w:p w14:paraId="2AA2AE0D" w14:textId="77777777" w:rsidR="000A1287" w:rsidRDefault="000A1287" w:rsidP="00B44E78">
      <w:bookmarkStart w:id="0" w:name="_GoBack"/>
      <w:bookmarkEnd w:id="0"/>
    </w:p>
    <w:p w14:paraId="0FE0DDC4" w14:textId="77777777" w:rsidR="00B54A4C" w:rsidRDefault="00B54A4C" w:rsidP="00B44E78"/>
    <w:p w14:paraId="40A86246" w14:textId="77777777" w:rsidR="00B54A4C" w:rsidRDefault="00B54A4C" w:rsidP="00B44E78"/>
    <w:p w14:paraId="16CEE881" w14:textId="77777777" w:rsidR="00B54A4C" w:rsidRDefault="00B54A4C" w:rsidP="00B44E78"/>
    <w:p w14:paraId="1ABA64DF" w14:textId="77777777" w:rsidR="00B54A4C" w:rsidRDefault="00B54A4C" w:rsidP="00B44E78"/>
    <w:p w14:paraId="7BBC87D7" w14:textId="77777777" w:rsidR="00B54A4C" w:rsidRPr="00855982" w:rsidRDefault="00B54A4C" w:rsidP="00B54A4C">
      <w:pPr>
        <w:pStyle w:val="Heading1"/>
      </w:pPr>
      <w:r>
        <w:t>techniques to avoid spam</w:t>
      </w:r>
    </w:p>
    <w:sectPr w:rsidR="00B54A4C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C256C" w14:textId="77777777" w:rsidR="00AA52DE" w:rsidRDefault="00AA52DE" w:rsidP="00855982">
      <w:pPr>
        <w:spacing w:after="0" w:line="240" w:lineRule="auto"/>
      </w:pPr>
      <w:r>
        <w:separator/>
      </w:r>
    </w:p>
  </w:endnote>
  <w:endnote w:type="continuationSeparator" w:id="0">
    <w:p w14:paraId="71AA7D08" w14:textId="77777777" w:rsidR="00AA52DE" w:rsidRDefault="00AA52D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20B8F" w14:textId="77777777" w:rsidR="00B44E78" w:rsidRDefault="00B44E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A34F1" w14:textId="77777777" w:rsidR="00AA52DE" w:rsidRDefault="00AA52DE" w:rsidP="00855982">
      <w:pPr>
        <w:spacing w:after="0" w:line="240" w:lineRule="auto"/>
      </w:pPr>
      <w:r>
        <w:separator/>
      </w:r>
    </w:p>
  </w:footnote>
  <w:footnote w:type="continuationSeparator" w:id="0">
    <w:p w14:paraId="077B1DD6" w14:textId="77777777" w:rsidR="00AA52DE" w:rsidRDefault="00AA52D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78"/>
    <w:rsid w:val="000A1287"/>
    <w:rsid w:val="001D4362"/>
    <w:rsid w:val="007833A7"/>
    <w:rsid w:val="00855982"/>
    <w:rsid w:val="00971C52"/>
    <w:rsid w:val="00A10484"/>
    <w:rsid w:val="00AA52DE"/>
    <w:rsid w:val="00B44E78"/>
    <w:rsid w:val="00B54A4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7B34"/>
  <w15:chartTrackingRefBased/>
  <w15:docId w15:val="{F4762E35-6274-4873-8585-301EFCA4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sp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Akshat Jain</dc:creator>
  <cp:lastModifiedBy>Akshat Jain</cp:lastModifiedBy>
  <cp:revision>2</cp:revision>
  <dcterms:created xsi:type="dcterms:W3CDTF">2018-10-25T04:31:00Z</dcterms:created>
  <dcterms:modified xsi:type="dcterms:W3CDTF">2018-10-25T05:16:00Z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